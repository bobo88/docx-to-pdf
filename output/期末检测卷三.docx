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期末检测卷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一、计算。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直接写得数。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+ =      </w:t>
      </w:r>
      <w:r>
        <w:rPr>
          <w:rFonts w:ascii="宋体;SimSun" w:hAnsi="宋体;SimSun" w:cs="宋体;SimSun"/>
          <w:szCs w:val="21"/>
        </w:rPr>
        <w:t xml:space="preserve">－ </w:t>
      </w:r>
      <w:r>
        <w:rPr>
          <w:rFonts w:cs="宋体;SimSun" w:ascii="宋体;SimSun" w:hAnsi="宋体;SimSun"/>
          <w:szCs w:val="21"/>
        </w:rPr>
        <w:t>=       ×=      ÷=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×=      1÷=         + =      2001×=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脱式计算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 xml:space="preserve">+ 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÷</w:t>
      </w:r>
      <w:r>
        <w:rPr>
          <w:rFonts w:ascii="宋体;SimSun" w:hAnsi="宋体;SimSun" w:cs="宋体;SimSun"/>
          <w:szCs w:val="21"/>
        </w:rPr>
        <w:t xml:space="preserve">（－）        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〔</w:t>
      </w:r>
      <w:r>
        <w:rPr>
          <w:rFonts w:cs="宋体;SimSun" w:ascii="宋体;SimSun" w:hAnsi="宋体;SimSun"/>
          <w:szCs w:val="21"/>
        </w:rPr>
        <w:t>÷</w:t>
      </w:r>
      <w:r>
        <w:rPr>
          <w:rFonts w:ascii="宋体;SimSun" w:hAnsi="宋体;SimSun" w:cs="宋体;SimSun"/>
          <w:szCs w:val="21"/>
        </w:rPr>
        <w:t>（－）〕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用简便方法计算。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－－      </w:t>
      </w:r>
      <w:r>
        <w:rPr>
          <w:rFonts w:cs="宋体;SimSun" w:ascii="宋体;SimSun" w:hAnsi="宋体;SimSun"/>
          <w:szCs w:val="21"/>
        </w:rPr>
        <w:t>÷3+ ×       100×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×8</w:t>
      </w:r>
      <w:r>
        <w:rPr>
          <w:rFonts w:ascii="宋体;SimSun" w:hAnsi="宋体;SimSun" w:cs="宋体;SimSun"/>
          <w:szCs w:val="21"/>
        </w:rPr>
        <w:t xml:space="preserve">－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解方程。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 xml:space="preserve">+ 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X=40         X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 xml:space="preserve">X=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二、填空。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1.0.75=9÷</w:t>
      </w:r>
      <w:r>
        <w:rPr>
          <w:rFonts w:ascii="宋体;SimSun" w:hAnsi="宋体;SimSun" w:cs="宋体;SimSun"/>
          <w:szCs w:val="21"/>
        </w:rPr>
        <w:t>（   ）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   ）：</w:t>
      </w:r>
      <w:r>
        <w:rPr>
          <w:rFonts w:cs="宋体;SimSun" w:ascii="宋体;SimSun" w:hAnsi="宋体;SimSun"/>
          <w:szCs w:val="21"/>
        </w:rPr>
        <w:t>40=</w:t>
      </w:r>
      <w:r>
        <w:rPr>
          <w:rFonts w:ascii="宋体;SimSun" w:hAnsi="宋体;SimSun" w:cs="宋体;SimSun"/>
          <w:szCs w:val="21"/>
        </w:rPr>
        <w:t>（   ）</w:t>
      </w:r>
      <w:r>
        <w:rPr>
          <w:rFonts w:cs="宋体;SimSun" w:ascii="宋体;SimSun" w:hAnsi="宋体;SimSun"/>
          <w:szCs w:val="21"/>
        </w:rPr>
        <w:t>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一个环形内圆半径是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厘米，外圆的直径是</w:t>
      </w:r>
      <w:r>
        <w:rPr>
          <w:rFonts w:cs="宋体;SimSun" w:ascii="宋体;SimSun" w:hAnsi="宋体;SimSun"/>
          <w:szCs w:val="21"/>
        </w:rPr>
        <w:t>8cm</w:t>
      </w:r>
      <w:r>
        <w:rPr>
          <w:rFonts w:ascii="宋体;SimSun" w:hAnsi="宋体;SimSun" w:cs="宋体;SimSun"/>
          <w:szCs w:val="21"/>
        </w:rPr>
        <w:t>，这个环形的面积是（    ）平方厘米。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小红小时走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千米，她每小时走（    ）千米，她走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千米平均用（   ）小时。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一堆沙子运走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吨，正好运走了全部的，这堆沙子共重（   ）吨，还剩下（   ）吨。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冷饮店中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饮料与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饮料的数量比为</w:t>
      </w:r>
      <w:r>
        <w:rPr>
          <w:rFonts w:cs="宋体;SimSun" w:ascii="宋体;SimSun" w:hAnsi="宋体;SimSun"/>
          <w:szCs w:val="21"/>
        </w:rPr>
        <w:t>3:5</w:t>
      </w:r>
      <w:r>
        <w:rPr>
          <w:rFonts w:ascii="宋体;SimSun" w:hAnsi="宋体;SimSun" w:cs="宋体;SimSun"/>
          <w:szCs w:val="21"/>
        </w:rPr>
        <w:t>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饮料比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饮料少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箱，两种饮料一共有（    ）箱。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大圆的周长是小圆周长的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倍，小圆的面积与大圆面积比为（   ）：（   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甲数是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，乙数比甲数的多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，则乙数是（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8.</w:t>
      </w:r>
      <w:r>
        <w:rPr>
          <w:rFonts w:ascii="宋体;SimSun" w:hAnsi="宋体;SimSun" w:cs="宋体;SimSun"/>
          <w:szCs w:val="21"/>
        </w:rPr>
        <w:t>同一段路，甲要走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分钟，乙要走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分钟，甲、乙两人的速度比是（ 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9.</w:t>
      </w:r>
      <w:r>
        <w:rPr>
          <w:rFonts w:ascii="宋体;SimSun" w:hAnsi="宋体;SimSun" w:cs="宋体;SimSun"/>
          <w:szCs w:val="21"/>
        </w:rPr>
        <w:t>一个圆的直径是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厘米，它的周长是（    ）厘米。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10.</w:t>
      </w:r>
      <w:r>
        <w:rPr>
          <w:rFonts w:ascii="宋体;SimSun" w:hAnsi="宋体;SimSun" w:cs="宋体;SimSun"/>
          <w:szCs w:val="21"/>
        </w:rPr>
        <w:t>把</w:t>
      </w:r>
      <w:r>
        <w:rPr>
          <w:rFonts w:cs="宋体;SimSun" w:ascii="宋体;SimSun" w:hAnsi="宋体;SimSun"/>
          <w:szCs w:val="21"/>
        </w:rPr>
        <w:t>0.75km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300m</w:t>
      </w:r>
      <w:r>
        <w:rPr>
          <w:rFonts w:ascii="宋体;SimSun" w:hAnsi="宋体;SimSun" w:cs="宋体;SimSun"/>
          <w:szCs w:val="21"/>
        </w:rPr>
        <w:t>化成最简整数比是（       ），比值是（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</w:t>
      </w:r>
      <w:r>
        <w:rPr>
          <w:rFonts w:ascii="宋体;SimSun" w:hAnsi="宋体;SimSun" w:cs="宋体;SimSun"/>
          <w:szCs w:val="21"/>
        </w:rPr>
        <w:t>六（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）班昨天因病、事假各缺勤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人，实际出勤人数</w:t>
      </w: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人，昨天出勤率是（   ）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12.</w:t>
      </w:r>
      <w:r>
        <w:rPr>
          <w:rFonts w:ascii="宋体;SimSun" w:hAnsi="宋体;SimSun" w:cs="宋体;SimSun"/>
          <w:szCs w:val="21"/>
        </w:rPr>
        <w:t>阳光小学六年级参加体育比赛的有</w:t>
      </w:r>
      <w:r>
        <w:rPr>
          <w:rFonts w:cs="宋体;SimSun" w:ascii="宋体;SimSun" w:hAnsi="宋体;SimSun"/>
          <w:szCs w:val="21"/>
        </w:rPr>
        <w:t>275</w:t>
      </w:r>
      <w:r>
        <w:rPr>
          <w:rFonts w:ascii="宋体;SimSun" w:hAnsi="宋体;SimSun" w:cs="宋体;SimSun"/>
          <w:szCs w:val="21"/>
        </w:rPr>
        <w:t>人，其中女生人数是男生的，男生有（   ）人。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</w:t>
      </w:r>
      <w:r>
        <w:rPr>
          <w:rFonts w:ascii="宋体;SimSun" w:hAnsi="宋体;SimSun" w:cs="宋体;SimSun"/>
          <w:szCs w:val="21"/>
        </w:rPr>
        <w:t>不透明的果糖盒内有包装纸分别是粉红色、黄色、蓝色、绿色的相同的果糖，分别有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块，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块，</w:t>
      </w: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块，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块，从中任意摸出一块，摸到（      ）颜色的果糖可能性大。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14.</w:t>
      </w:r>
      <w:r>
        <w:rPr>
          <w:rFonts w:ascii="宋体;SimSun" w:hAnsi="宋体;SimSun" w:cs="宋体;SimSun"/>
          <w:szCs w:val="21"/>
        </w:rPr>
        <w:t>如图：甲乙两个三角形重叠部分的面积相当于甲三角形面积的，相当于乙三角形面积的，甲乙两个三角形面积的比是（          ）。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45235" cy="810895"/>
            <wp:effectExtent l="0" t="0" r="0" b="0"/>
            <wp:docPr id="1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52" r="-3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把一个直径是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厘米的圆分成若干等分，然后把它剪开，照图的样子拼起来，拼成的图形的周长是（    ）厘米。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43100" cy="691515"/>
            <wp:effectExtent l="0" t="0" r="0" b="0"/>
            <wp:docPr id="2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53" r="-1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三、判断。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自然数的倒数都小于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。（   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小红小时走千米，小丽小时走千米，小丽走的快。（   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甲数的与乙数的相等，甲数＞乙数。（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圆内最长的线段是直径。（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把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克糖放入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克水中，比把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克糖放在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克水中甜。（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四、选择。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生产的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个零件经检验全部合格，合格率是（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200%  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100%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2.0.6</w:t>
      </w:r>
      <w:r>
        <w:rPr>
          <w:rFonts w:ascii="宋体;SimSun" w:hAnsi="宋体;SimSun" w:cs="宋体;SimSun"/>
          <w:szCs w:val="21"/>
        </w:rPr>
        <w:t>的倒数是（    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6       C</w:t>
      </w:r>
      <w:r>
        <w:rPr>
          <w:rFonts w:ascii="宋体;SimSun" w:hAnsi="宋体;SimSun" w:cs="宋体;SimSun"/>
          <w:szCs w:val="21"/>
        </w:rPr>
        <w:t xml:space="preserve">、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前进小学六年级学生进行数学测验，结果又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名学生及格，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名学生不及格，及格率是（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90%  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91%  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100%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甲数是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，比乙数的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，表示乙数的式子是（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b        B</w:t>
      </w:r>
      <w:r>
        <w:rPr>
          <w:rFonts w:ascii="宋体;SimSun" w:hAnsi="宋体;SimSun" w:cs="宋体;SimSun"/>
          <w:szCs w:val="21"/>
        </w:rPr>
        <w:t>、（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÷2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a÷2</w:t>
      </w:r>
      <w:r>
        <w:rPr>
          <w:rFonts w:ascii="宋体;SimSun" w:hAnsi="宋体;SimSun" w:cs="宋体;SimSun"/>
          <w:szCs w:val="21"/>
        </w:rPr>
        <w:t xml:space="preserve">－ </w:t>
      </w:r>
      <w:r>
        <w:rPr>
          <w:rFonts w:cs="宋体;SimSun" w:ascii="宋体;SimSun" w:hAnsi="宋体;SimSun"/>
          <w:szCs w:val="21"/>
        </w:rPr>
        <w:t>b   D</w:t>
      </w:r>
      <w:r>
        <w:rPr>
          <w:rFonts w:ascii="宋体;SimSun" w:hAnsi="宋体;SimSun" w:cs="宋体;SimSun"/>
          <w:szCs w:val="21"/>
        </w:rPr>
        <w:t>、（</w:t>
      </w:r>
      <w:r>
        <w:rPr>
          <w:rFonts w:cs="宋体;SimSun" w:ascii="宋体;SimSun" w:hAnsi="宋体;SimSun"/>
          <w:szCs w:val="21"/>
        </w:rPr>
        <w:t>a+b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÷2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在分数除法中，如果商大于被除数，那么除数一定是（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、真分数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、假分数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、带分数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把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克盐溶解在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克水中，盐的质量占盐水的（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20%  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25%  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100%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把一块直径是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分米的圆铁皮，剪成大小相同的两个半圆片，每个半圆片的周长是（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5π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5π+ 10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10×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π+ 1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8.</w:t>
      </w:r>
      <w:r>
        <w:rPr>
          <w:rFonts w:ascii="宋体;SimSun" w:hAnsi="宋体;SimSun" w:cs="宋体;SimSun"/>
          <w:szCs w:val="21"/>
        </w:rPr>
        <w:t>在周长相等的情况下，下面图形面积最大的是（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、圆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、正方形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、梯形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9.</w:t>
      </w: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90</w:t>
      </w:r>
      <w:r>
        <w:rPr>
          <w:rFonts w:ascii="宋体;SimSun" w:hAnsi="宋体;SimSun" w:cs="宋体;SimSun"/>
          <w:szCs w:val="21"/>
        </w:rPr>
        <w:t>厘米长的铁丝围成一个直角三角形，这个三角形三条边长度的比是</w:t>
      </w:r>
      <w:r>
        <w:rPr>
          <w:rFonts w:cs="宋体;SimSun" w:ascii="宋体;SimSun" w:hAnsi="宋体;SimSun"/>
          <w:szCs w:val="21"/>
        </w:rPr>
        <w:t>2:3:4</w:t>
      </w:r>
      <w:r>
        <w:rPr>
          <w:rFonts w:ascii="宋体;SimSun" w:hAnsi="宋体;SimSun" w:cs="宋体;SimSun"/>
          <w:szCs w:val="21"/>
        </w:rPr>
        <w:t>。这个直角三角形的面积是（    ）平方厘米。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300  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400    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600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10.</w:t>
      </w:r>
      <w:r>
        <w:rPr>
          <w:rFonts w:ascii="宋体;SimSun" w:hAnsi="宋体;SimSun" w:cs="宋体;SimSun"/>
          <w:szCs w:val="21"/>
        </w:rPr>
        <w:t>今年小麦的产量比去年增产，今年的产量相当于去年产量的（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  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五、画图。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李叔叔家桃园去年收桃</w:t>
      </w:r>
      <w:r>
        <w:rPr>
          <w:rFonts w:cs="宋体;SimSun" w:ascii="宋体;SimSun" w:hAnsi="宋体;SimSun"/>
          <w:szCs w:val="21"/>
        </w:rPr>
        <w:t>4000</w:t>
      </w:r>
      <w:r>
        <w:rPr>
          <w:rFonts w:ascii="宋体;SimSun" w:hAnsi="宋体;SimSun" w:cs="宋体;SimSun"/>
          <w:szCs w:val="21"/>
        </w:rPr>
        <w:t>千克，今年比去年少收，今年收桃多少千克？（先画线段图分析数量关系，再列出算式，不计算）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画一个直径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厘米的圆，并画出一条对称轴。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六、只列式不计算。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立方米木料重吨，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立方米木料重多少吨？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2.5</w:t>
      </w:r>
      <w:r>
        <w:rPr>
          <w:rFonts w:ascii="宋体;SimSun" w:hAnsi="宋体;SimSun" w:cs="宋体;SimSun"/>
          <w:szCs w:val="21"/>
        </w:rPr>
        <w:t>立方米木料重吨，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吨木料有多少立方米？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一份稿件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万字，王敏打印了，打印的多少万字？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一份稿件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万字，王敏打印了，还剩多少万字没打？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一份稿件，王敏打印了，正好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万字，这一份稿件有多少万字？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start="420" w:end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一份稿件，王敏打印了，还剩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万字，这一份稿件有多少万字？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一份稿件，王敏打印了，剩下的比打印的多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万字，这一份稿件有多少万字？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七、解决问题</w:t>
      </w:r>
    </w:p>
    <w:p>
      <w:pPr>
        <w:pStyle w:val="Style15"/>
        <w:ind w:hanging="0" w:end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六年级一班有男生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人，女生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人，男生占全班人数的百分之几？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红星小学有男生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人，女生人数比男生的多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人，女生有多少人？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2857500" cy="1162050"/>
            <wp:effectExtent l="0" t="0" r="0" b="0"/>
            <wp:wrapTight wrapText="bothSides">
              <wp:wrapPolygon edited="0">
                <wp:start x="-17" y="0"/>
                <wp:lineTo x="-17" y="21149"/>
                <wp:lineTo x="21443" y="21149"/>
                <wp:lineTo x="21443" y="0"/>
                <wp:lineTo x="-17" y="0"/>
              </wp:wrapPolygon>
            </wp:wrapTight>
            <wp:docPr id="3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3.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修一条千米的水渠，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天修了它的，照这样计算，这条水渠几天修完？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84</w:t>
      </w:r>
      <w:r>
        <w:rPr>
          <w:rFonts w:ascii="宋体;SimSun" w:hAnsi="宋体;SimSun" w:cs="宋体;SimSun"/>
          <w:szCs w:val="21"/>
        </w:rPr>
        <w:t>厘米长的铁丝围成一个直角三角形，这个三角形三条边长度的比是</w:t>
      </w:r>
      <w:r>
        <w:rPr>
          <w:rFonts w:cs="宋体;SimSun" w:ascii="宋体;SimSun" w:hAnsi="宋体;SimSun"/>
          <w:szCs w:val="21"/>
        </w:rPr>
        <w:t>3:4:5</w:t>
      </w:r>
      <w:r>
        <w:rPr>
          <w:rFonts w:ascii="宋体;SimSun" w:hAnsi="宋体;SimSun" w:cs="宋体;SimSun"/>
          <w:szCs w:val="21"/>
        </w:rPr>
        <w:t>。这个三角形的面积是多少？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一、</w:t>
      </w:r>
      <w:r>
        <w:rPr>
          <w:rFonts w:cs="宋体;SimSun" w:ascii="宋体;SimSun" w:hAnsi="宋体;SimSun"/>
          <w:szCs w:val="21"/>
        </w:rPr>
        <w:t xml:space="preserve">1.               1          2000  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2.       3. 2      41   6      4. x=64   x= 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cs="宋体;SimSun" w:ascii="宋体;SimSun" w:hAnsi="宋体;SimSun"/>
          <w:szCs w:val="21"/>
        </w:rPr>
        <w:t xml:space="preserve">1. 12    3   75   2. 37.68     3. 6         4. 16    12    5. 144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6. 1:3    7. 5    8. 4:3     9. 25.12      10.5:2     11.96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12. 200    13. </w:t>
      </w:r>
      <w:r>
        <w:rPr>
          <w:rFonts w:ascii="宋体;SimSun" w:hAnsi="宋体;SimSun" w:cs="宋体;SimSun"/>
          <w:szCs w:val="21"/>
        </w:rPr>
        <w:t xml:space="preserve">蓝     </w:t>
      </w:r>
      <w:r>
        <w:rPr>
          <w:rFonts w:cs="宋体;SimSun" w:ascii="宋体;SimSun" w:hAnsi="宋体;SimSun"/>
          <w:szCs w:val="21"/>
        </w:rPr>
        <w:t xml:space="preserve">14. 4:9      15. 12.42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</w:t>
      </w:r>
      <w:r>
        <w:rPr>
          <w:rFonts w:cs="宋体;SimSun" w:ascii="宋体;SimSun" w:hAnsi="宋体;SimSun"/>
          <w:szCs w:val="21"/>
        </w:rPr>
        <w:t xml:space="preserve">1.×     2.×     3.×    4.√     5.×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</w:t>
      </w:r>
      <w:r>
        <w:rPr>
          <w:rFonts w:cs="宋体;SimSun" w:ascii="宋体;SimSun" w:hAnsi="宋体;SimSun"/>
          <w:szCs w:val="21"/>
        </w:rPr>
        <w:t xml:space="preserve">1.B     2.C    3.B    4.D    5.A    6.A    7.B    8.A     9.A     10.C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五、 </w:t>
      </w:r>
      <w:r>
        <w:rPr>
          <w:rFonts w:cs="宋体;SimSun" w:ascii="宋体;SimSun" w:hAnsi="宋体;SimSun"/>
          <w:szCs w:val="21"/>
        </w:rPr>
        <w:t>1.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92300" cy="838200"/>
            <wp:effectExtent l="0" t="0" r="0" b="0"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2" r="-1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4000×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－）</w:t>
      </w:r>
      <w:r>
        <w:rPr>
          <w:rFonts w:cs="宋体;SimSun" w:ascii="宋体;SimSun" w:hAnsi="宋体;SimSun"/>
          <w:szCs w:val="21"/>
        </w:rPr>
        <w:t>=3000</w:t>
      </w:r>
      <w:r>
        <w:rPr>
          <w:rFonts w:ascii="宋体;SimSun" w:hAnsi="宋体;SimSun" w:cs="宋体;SimSun"/>
          <w:szCs w:val="21"/>
        </w:rPr>
        <w:t>（千克）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略。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 xml:space="preserve">六、 </w:t>
      </w:r>
      <w:r>
        <w:rPr>
          <w:rFonts w:cs="宋体;SimSun" w:ascii="宋体;SimSun" w:hAnsi="宋体;SimSun"/>
          <w:szCs w:val="21"/>
        </w:rPr>
        <w:t>1.÷5     2. 5÷      3. 3×      4. 3×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－） 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5. 3÷      6. 3÷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－）      </w:t>
      </w:r>
      <w:r>
        <w:rPr>
          <w:rFonts w:cs="宋体;SimSun" w:ascii="宋体;SimSun" w:hAnsi="宋体;SimSun"/>
          <w:szCs w:val="21"/>
        </w:rPr>
        <w:t>7. 3÷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1――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</w:t>
      </w:r>
      <w:r>
        <w:rPr>
          <w:rFonts w:cs="宋体;SimSun" w:ascii="宋体;SimSun" w:hAnsi="宋体;SimSun"/>
          <w:szCs w:val="21"/>
        </w:rPr>
        <w:t>1.30÷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=60%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2.300×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8=258</w:t>
      </w:r>
      <w:r>
        <w:rPr>
          <w:rFonts w:ascii="宋体;SimSun" w:hAnsi="宋体;SimSun" w:cs="宋体;SimSun"/>
          <w:szCs w:val="21"/>
        </w:rPr>
        <w:t xml:space="preserve">（人）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解：设第一天修路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米，（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＋）</w:t>
      </w:r>
      <w:r>
        <w:rPr>
          <w:rFonts w:cs="宋体;SimSun" w:ascii="宋体;SimSun" w:hAnsi="宋体;SimSun"/>
          <w:szCs w:val="21"/>
        </w:rPr>
        <w:t>x=420</w:t>
      </w:r>
      <w:r>
        <w:rPr>
          <w:rFonts w:ascii="宋体;SimSun" w:hAnsi="宋体;SimSun" w:cs="宋体;SimSun"/>
          <w:szCs w:val="21"/>
        </w:rPr>
        <w:t>，解得</w:t>
      </w:r>
      <w:r>
        <w:rPr>
          <w:rFonts w:cs="宋体;SimSun" w:ascii="宋体;SimSun" w:hAnsi="宋体;SimSun"/>
          <w:szCs w:val="21"/>
        </w:rPr>
        <w:t xml:space="preserve">x=360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4.1÷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÷3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=18</w:t>
      </w:r>
      <w:r>
        <w:rPr>
          <w:rFonts w:ascii="宋体;SimSun" w:hAnsi="宋体;SimSun" w:cs="宋体;SimSun"/>
          <w:szCs w:val="21"/>
        </w:rPr>
        <w:t>（天）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5.3+4+5=12      84×=21</w:t>
      </w:r>
      <w:r>
        <w:rPr>
          <w:rFonts w:ascii="宋体;SimSun" w:hAnsi="宋体;SimSun" w:cs="宋体;SimSun"/>
          <w:szCs w:val="21"/>
        </w:rPr>
        <w:t xml:space="preserve">（厘米）      </w:t>
      </w:r>
      <w:r>
        <w:rPr>
          <w:rFonts w:cs="宋体;SimSun" w:ascii="宋体;SimSun" w:hAnsi="宋体;SimSun"/>
          <w:szCs w:val="21"/>
        </w:rPr>
        <w:t>84×=28</w:t>
      </w:r>
      <w:r>
        <w:rPr>
          <w:rFonts w:ascii="宋体;SimSun" w:hAnsi="宋体;SimSun" w:cs="宋体;SimSun"/>
          <w:szCs w:val="21"/>
        </w:rPr>
        <w:t>（厘米）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面积：</w:t>
      </w:r>
      <w:r>
        <w:rPr>
          <w:rFonts w:cs="宋体;SimSun" w:ascii="宋体;SimSun" w:hAnsi="宋体;SimSun"/>
          <w:szCs w:val="21"/>
        </w:rPr>
        <w:t>21×28÷2=294</w:t>
      </w:r>
      <w:r>
        <w:rPr>
          <w:rFonts w:ascii="宋体;SimSun" w:hAnsi="宋体;SimSun" w:cs="宋体;SimSun"/>
          <w:szCs w:val="21"/>
        </w:rPr>
        <w:t>（平方厘米）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列出段落"/>
    <w:basedOn w:val="Normal"/>
    <w:qFormat/>
    <w:pPr>
      <w:ind w:firstLine="420" w:start="0" w:end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2018-04-03T15:11:00Z</dcterms:created>
  <dc:creator>糯糯</dc:creator>
  <dc:description/>
  <cp:keywords/>
  <dc:language>zh-CN</dc:language>
  <cp:lastModifiedBy>tgzjl</cp:lastModifiedBy>
  <dcterms:modified xsi:type="dcterms:W3CDTF">2020-12-27T16:15:00Z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